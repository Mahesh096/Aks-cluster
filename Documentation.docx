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2A6" w:rsidRPr="006A05B3" w:rsidRDefault="00C152A6">
      <w:pPr>
        <w:pStyle w:val="Heading1"/>
        <w:rPr>
          <w:rFonts w:cs="Cambria"/>
          <w:sz w:val="48"/>
          <w:szCs w:val="48"/>
        </w:rPr>
      </w:pPr>
      <w:r w:rsidRPr="0044700E">
        <w:rPr>
          <w:rFonts w:cs="Cambria"/>
          <w:color w:val="000000" w:themeColor="text1"/>
          <w:sz w:val="48"/>
          <w:szCs w:val="48"/>
          <w:highlight w:val="lightGray"/>
        </w:rPr>
        <w:t xml:space="preserve">Create a </w:t>
      </w:r>
      <w:proofErr w:type="spellStart"/>
      <w:r w:rsidRPr="0044700E">
        <w:rPr>
          <w:rFonts w:cs="Cambria"/>
          <w:color w:val="000000" w:themeColor="text1"/>
          <w:sz w:val="48"/>
          <w:szCs w:val="48"/>
          <w:highlight w:val="lightGray"/>
        </w:rPr>
        <w:t>terraform</w:t>
      </w:r>
      <w:proofErr w:type="spellEnd"/>
      <w:r w:rsidRPr="0044700E">
        <w:rPr>
          <w:rFonts w:cs="Cambria"/>
          <w:color w:val="000000" w:themeColor="text1"/>
          <w:sz w:val="48"/>
          <w:szCs w:val="48"/>
          <w:highlight w:val="lightGray"/>
        </w:rPr>
        <w:t xml:space="preserve"> template for Azure </w:t>
      </w:r>
      <w:proofErr w:type="spellStart"/>
      <w:r w:rsidRPr="0044700E">
        <w:rPr>
          <w:rFonts w:cs="Cambria"/>
          <w:color w:val="000000" w:themeColor="text1"/>
          <w:sz w:val="48"/>
          <w:szCs w:val="48"/>
          <w:highlight w:val="lightGray"/>
        </w:rPr>
        <w:t>kubernetes</w:t>
      </w:r>
      <w:proofErr w:type="spellEnd"/>
      <w:r w:rsidRPr="0044700E">
        <w:rPr>
          <w:rFonts w:cs="Cambria"/>
          <w:color w:val="000000" w:themeColor="text1"/>
          <w:sz w:val="48"/>
          <w:szCs w:val="48"/>
          <w:highlight w:val="lightGray"/>
        </w:rPr>
        <w:t xml:space="preserve"> and deploy </w:t>
      </w:r>
      <w:proofErr w:type="gramStart"/>
      <w:r w:rsidRPr="0044700E">
        <w:rPr>
          <w:rFonts w:cs="Cambria"/>
          <w:color w:val="000000" w:themeColor="text1"/>
          <w:sz w:val="48"/>
          <w:szCs w:val="48"/>
          <w:highlight w:val="lightGray"/>
        </w:rPr>
        <w:t>a</w:t>
      </w:r>
      <w:proofErr w:type="gramEnd"/>
      <w:r w:rsidRPr="0044700E">
        <w:rPr>
          <w:rFonts w:cs="Cambria"/>
          <w:color w:val="000000" w:themeColor="text1"/>
          <w:sz w:val="48"/>
          <w:szCs w:val="48"/>
          <w:highlight w:val="lightGray"/>
        </w:rPr>
        <w:t xml:space="preserve"> Elasticsearch inside the AKS</w:t>
      </w:r>
      <w:r w:rsidRPr="0044700E">
        <w:rPr>
          <w:rFonts w:cs="Cambria"/>
          <w:sz w:val="48"/>
          <w:szCs w:val="48"/>
          <w:highlight w:val="lightGray"/>
        </w:rPr>
        <w:t>.</w:t>
      </w:r>
      <w:r w:rsidR="001E1692" w:rsidRPr="006A05B3">
        <w:rPr>
          <w:rFonts w:cs="Cambria"/>
          <w:sz w:val="48"/>
          <w:szCs w:val="48"/>
        </w:rPr>
        <w:tab/>
      </w:r>
      <w:r w:rsidR="001E1692" w:rsidRPr="006A05B3">
        <w:rPr>
          <w:rFonts w:cs="Cambria"/>
          <w:sz w:val="48"/>
          <w:szCs w:val="48"/>
        </w:rPr>
        <w:tab/>
      </w:r>
      <w:r w:rsidR="001E1692" w:rsidRPr="006A05B3">
        <w:rPr>
          <w:rFonts w:cs="Cambria"/>
          <w:sz w:val="48"/>
          <w:szCs w:val="48"/>
        </w:rPr>
        <w:tab/>
      </w:r>
      <w:r w:rsidR="001E1692" w:rsidRPr="006A05B3">
        <w:rPr>
          <w:rFonts w:cs="Cambria"/>
          <w:sz w:val="48"/>
          <w:szCs w:val="48"/>
        </w:rPr>
        <w:tab/>
      </w:r>
      <w:r w:rsidR="001E1692" w:rsidRPr="006A05B3">
        <w:rPr>
          <w:rFonts w:cs="Cambria"/>
          <w:sz w:val="48"/>
          <w:szCs w:val="48"/>
        </w:rPr>
        <w:tab/>
      </w:r>
    </w:p>
    <w:p w:rsidR="00C152A6" w:rsidRDefault="00C152A6">
      <w:pPr>
        <w:pStyle w:val="Heading1"/>
        <w:rPr>
          <w:rFonts w:cs="Cambria"/>
          <w:sz w:val="21"/>
          <w:szCs w:val="21"/>
        </w:rPr>
      </w:pPr>
      <w:bookmarkStart w:id="0" w:name="_GoBack"/>
      <w:bookmarkEnd w:id="0"/>
    </w:p>
    <w:p w:rsidR="00085844" w:rsidRDefault="00C152A6" w:rsidP="00C152A6">
      <w:pPr>
        <w:pStyle w:val="Heading1"/>
        <w:numPr>
          <w:ilvl w:val="0"/>
          <w:numId w:val="35"/>
        </w:numPr>
        <w:rPr>
          <w:rFonts w:cs="Cambria"/>
          <w:sz w:val="21"/>
          <w:szCs w:val="21"/>
        </w:rPr>
      </w:pPr>
      <w:r>
        <w:rPr>
          <w:rFonts w:ascii="Arial" w:hAnsi="Arial" w:cs="Arial"/>
          <w:color w:val="343741"/>
          <w:shd w:val="clear" w:color="auto" w:fill="FFFFFF"/>
        </w:rPr>
        <w:t>You need to have </w:t>
      </w:r>
      <w:hyperlink r:id="rId8" w:history="1">
        <w:r>
          <w:rPr>
            <w:rStyle w:val="Hyperlink"/>
            <w:rFonts w:ascii="Arial" w:hAnsi="Arial" w:cs="Arial"/>
            <w:b w:val="0"/>
            <w:bCs/>
            <w:color w:val="0077CC"/>
            <w:shd w:val="clear" w:color="auto" w:fill="FFFFFF"/>
          </w:rPr>
          <w:t>Azure Account</w:t>
        </w:r>
      </w:hyperlink>
      <w:r>
        <w:rPr>
          <w:rFonts w:ascii="Arial" w:hAnsi="Arial" w:cs="Arial"/>
          <w:color w:val="343741"/>
          <w:shd w:val="clear" w:color="auto" w:fill="FFFFFF"/>
        </w:rPr>
        <w:t> and the </w:t>
      </w:r>
      <w:hyperlink r:id="rId9" w:history="1">
        <w:r>
          <w:rPr>
            <w:rStyle w:val="Hyperlink"/>
            <w:rFonts w:ascii="Arial" w:hAnsi="Arial" w:cs="Arial"/>
            <w:b w:val="0"/>
            <w:bCs/>
            <w:color w:val="0077CC"/>
            <w:shd w:val="clear" w:color="auto" w:fill="FFFFFF"/>
          </w:rPr>
          <w:t>Azure CLI</w:t>
        </w:r>
      </w:hyperlink>
      <w:r>
        <w:rPr>
          <w:rFonts w:ascii="Arial" w:hAnsi="Arial" w:cs="Arial"/>
          <w:color w:val="343741"/>
          <w:shd w:val="clear" w:color="auto" w:fill="FFFFFF"/>
        </w:rPr>
        <w:t> for Micro</w:t>
      </w:r>
      <w:r>
        <w:rPr>
          <w:rFonts w:ascii="Arial" w:hAnsi="Arial" w:cs="Arial"/>
          <w:color w:val="343741"/>
          <w:shd w:val="clear" w:color="auto" w:fill="FFFFFF"/>
        </w:rPr>
        <w:t xml:space="preserve">soft Azure installed to run </w:t>
      </w:r>
      <w:proofErr w:type="spellStart"/>
      <w:r>
        <w:rPr>
          <w:rFonts w:ascii="Arial" w:hAnsi="Arial" w:cs="Arial"/>
          <w:color w:val="343741"/>
          <w:shd w:val="clear" w:color="auto" w:fill="FFFFFF"/>
        </w:rPr>
        <w:t>terraform</w:t>
      </w:r>
      <w:proofErr w:type="spellEnd"/>
      <w:r>
        <w:rPr>
          <w:rFonts w:ascii="Arial" w:hAnsi="Arial" w:cs="Arial"/>
          <w:color w:val="343741"/>
          <w:shd w:val="clear" w:color="auto" w:fill="FFFFFF"/>
        </w:rPr>
        <w:t xml:space="preserve"> platform specific commands. This helps you to create your cluster using this Azure CLI command.</w:t>
      </w:r>
      <w:r>
        <w:rPr>
          <w:rFonts w:cs="Cambria"/>
          <w:sz w:val="21"/>
          <w:szCs w:val="21"/>
        </w:rPr>
        <w:tab/>
      </w:r>
    </w:p>
    <w:p w:rsidR="00C152A6" w:rsidRDefault="00C152A6" w:rsidP="00C152A6">
      <w:pPr>
        <w:pStyle w:val="Heading3"/>
        <w:shd w:val="clear" w:color="auto" w:fill="FFFFFF"/>
        <w:spacing w:before="480" w:line="510" w:lineRule="atLeast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Step 1: Create an AKS cluster</w:t>
      </w:r>
      <w:r>
        <w:rPr>
          <w:rFonts w:ascii="Arial" w:hAnsi="Arial" w:cs="Arial"/>
          <w:color w:val="000000"/>
          <w:sz w:val="42"/>
          <w:szCs w:val="42"/>
        </w:rPr>
        <w:t xml:space="preserve"> using </w:t>
      </w:r>
      <w:proofErr w:type="spellStart"/>
      <w:r>
        <w:rPr>
          <w:rFonts w:ascii="Arial" w:hAnsi="Arial" w:cs="Arial"/>
          <w:color w:val="000000"/>
          <w:sz w:val="42"/>
          <w:szCs w:val="42"/>
        </w:rPr>
        <w:t>terraform</w:t>
      </w:r>
      <w:proofErr w:type="spellEnd"/>
    </w:p>
    <w:p w:rsidR="00C152A6" w:rsidRDefault="00C152A6" w:rsidP="00C152A6">
      <w:pPr>
        <w:pStyle w:val="Heading1"/>
        <w:rPr>
          <w:rFonts w:cs="Cambria"/>
          <w:sz w:val="21"/>
          <w:szCs w:val="21"/>
        </w:rPr>
      </w:pP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resource</w:t>
      </w:r>
      <w:proofErr w:type="gramEnd"/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azurerm_resource_group</w:t>
      </w:r>
      <w:proofErr w:type="spellEnd"/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44700E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="0044700E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aks</w:t>
      </w:r>
      <w:proofErr w:type="spellEnd"/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{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gram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name</w:t>
      </w:r>
      <w:proofErr w:type="gram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44700E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"my</w:t>
      </w:r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-resources"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gram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location</w:t>
      </w:r>
      <w:proofErr w:type="gram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44700E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"east us</w:t>
      </w:r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}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resource</w:t>
      </w:r>
      <w:proofErr w:type="gramEnd"/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azurerm_kubernetes_cluster</w:t>
      </w:r>
      <w:proofErr w:type="spellEnd"/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44700E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="0044700E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aks</w:t>
      </w:r>
      <w:proofErr w:type="spellEnd"/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{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gram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name</w:t>
      </w:r>
      <w:proofErr w:type="gram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     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44700E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"my</w:t>
      </w:r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-aks1"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gram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location</w:t>
      </w:r>
      <w:proofErr w:type="gram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 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="00447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="00447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azurerm_resource_group.aks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.location</w:t>
      </w:r>
      <w:proofErr w:type="spellEnd"/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spell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resource_group_name</w:t>
      </w:r>
      <w:proofErr w:type="spell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="004470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azurerm_resource_group.aks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.name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spell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dns_prefix</w:t>
      </w:r>
      <w:proofErr w:type="spell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44700E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"my</w:t>
      </w:r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aks1"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spellStart"/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default_node_pool</w:t>
      </w:r>
      <w:proofErr w:type="spell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{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proofErr w:type="gram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name</w:t>
      </w:r>
      <w:proofErr w:type="gram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"default"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proofErr w:type="spell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node_count</w:t>
      </w:r>
      <w:proofErr w:type="spell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1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proofErr w:type="spell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vm_size</w:t>
      </w:r>
      <w:proofErr w:type="spell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"Standard_D2_v2"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}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gramStart"/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identity</w:t>
      </w:r>
      <w:proofErr w:type="gram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{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proofErr w:type="gram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type</w:t>
      </w:r>
      <w:proofErr w:type="gram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SystemAssigned</w:t>
      </w:r>
      <w:proofErr w:type="spellEnd"/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}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gram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tags</w:t>
      </w:r>
      <w:proofErr w:type="gram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{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Environment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"Production"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}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}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output</w:t>
      </w:r>
      <w:proofErr w:type="gramEnd"/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 xml:space="preserve"> "</w:t>
      </w:r>
      <w:proofErr w:type="spellStart"/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client_certificate</w:t>
      </w:r>
      <w:proofErr w:type="spellEnd"/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 xml:space="preserve">"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{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gram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value</w:t>
      </w:r>
      <w:proofErr w:type="gram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azurerm_kubernetes_cluster.example.kube_config.</w:t>
      </w:r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0.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client_certificate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gram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sensitive</w:t>
      </w:r>
      <w:proofErr w:type="gram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true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}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output</w:t>
      </w:r>
      <w:proofErr w:type="gramEnd"/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 xml:space="preserve"> "</w:t>
      </w:r>
      <w:proofErr w:type="spellStart"/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kube_config</w:t>
      </w:r>
      <w:proofErr w:type="spellEnd"/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 xml:space="preserve">"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{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gram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value</w:t>
      </w:r>
      <w:proofErr w:type="gram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azurerm_kubernetes_cluster.example.kube_config_raw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gramStart"/>
      <w:r w:rsidRPr="006A05B3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val="en-IN" w:eastAsia="en-IN"/>
        </w:rPr>
        <w:t>sensitive</w:t>
      </w:r>
      <w:proofErr w:type="gramEnd"/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=</w:t>
      </w:r>
      <w:r w:rsidRPr="006A05B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A05B3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val="en-IN" w:eastAsia="en-IN"/>
        </w:rPr>
        <w:t>true</w:t>
      </w:r>
    </w:p>
    <w:p w:rsidR="006A05B3" w:rsidRPr="006A05B3" w:rsidRDefault="006A05B3" w:rsidP="006A05B3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5C4EE5"/>
          <w:sz w:val="20"/>
          <w:szCs w:val="20"/>
          <w:lang w:val="en-IN" w:eastAsia="en-IN"/>
        </w:rPr>
      </w:pPr>
      <w:r w:rsidRPr="006A05B3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val="en-IN" w:eastAsia="en-IN"/>
        </w:rPr>
        <w:t>}</w:t>
      </w:r>
    </w:p>
    <w:p w:rsidR="00C152A6" w:rsidRDefault="00C152A6" w:rsidP="00C152A6">
      <w:pPr>
        <w:pStyle w:val="Heading1"/>
        <w:rPr>
          <w:rFonts w:cs="Cambria"/>
          <w:sz w:val="21"/>
          <w:szCs w:val="21"/>
        </w:rPr>
      </w:pPr>
    </w:p>
    <w:p w:rsidR="00C152A6" w:rsidRDefault="00C152A6" w:rsidP="00C152A6">
      <w:pPr>
        <w:pStyle w:val="Heading3"/>
        <w:shd w:val="clear" w:color="auto" w:fill="FFFFFF"/>
        <w:spacing w:before="480" w:line="510" w:lineRule="atLeast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Step 2: Connect to the AKS cluster</w:t>
      </w:r>
      <w:r>
        <w:rPr>
          <w:rFonts w:ascii="Arial" w:hAnsi="Arial" w:cs="Arial"/>
          <w:color w:val="000000"/>
          <w:sz w:val="42"/>
          <w:szCs w:val="42"/>
        </w:rPr>
        <w:t xml:space="preserve"> using </w:t>
      </w:r>
      <w:proofErr w:type="spellStart"/>
      <w:r>
        <w:rPr>
          <w:rFonts w:ascii="Arial" w:hAnsi="Arial" w:cs="Arial"/>
          <w:color w:val="000000"/>
          <w:sz w:val="42"/>
          <w:szCs w:val="42"/>
        </w:rPr>
        <w:t>powershell</w:t>
      </w:r>
      <w:proofErr w:type="spellEnd"/>
    </w:p>
    <w:p w:rsidR="00C152A6" w:rsidRDefault="00C152A6" w:rsidP="00C152A6">
      <w:pPr>
        <w:pStyle w:val="Heading1"/>
        <w:rPr>
          <w:rFonts w:cs="Cambria"/>
          <w:sz w:val="21"/>
          <w:szCs w:val="21"/>
        </w:rPr>
      </w:pPr>
    </w:p>
    <w:p w:rsidR="00C152A6" w:rsidRPr="0044700E" w:rsidRDefault="00E170C0" w:rsidP="00C152A6">
      <w:pPr>
        <w:pStyle w:val="Heading1"/>
        <w:numPr>
          <w:ilvl w:val="0"/>
          <w:numId w:val="35"/>
        </w:numPr>
        <w:rPr>
          <w:rFonts w:ascii="Arial" w:hAnsi="Arial" w:cs="Arial"/>
          <w:b w:val="0"/>
          <w:sz w:val="21"/>
          <w:szCs w:val="21"/>
        </w:rPr>
      </w:pPr>
      <w:proofErr w:type="spellStart"/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az</w:t>
      </w:r>
      <w:proofErr w:type="spellEnd"/>
      <w:proofErr w:type="gram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spell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aks</w:t>
      </w:r>
      <w:proofErr w:type="spell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kwd"/>
          <w:rFonts w:ascii="Arial" w:hAnsi="Arial" w:cs="Arial"/>
          <w:b w:val="0"/>
          <w:color w:val="000088"/>
          <w:sz w:val="23"/>
          <w:szCs w:val="23"/>
        </w:rPr>
        <w:t>get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credentials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resource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kwd"/>
          <w:rFonts w:ascii="Arial" w:hAnsi="Arial" w:cs="Arial"/>
          <w:b w:val="0"/>
          <w:color w:val="000088"/>
          <w:sz w:val="23"/>
          <w:szCs w:val="23"/>
        </w:rPr>
        <w:t>group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spell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resourceGroupName</w:t>
      </w:r>
      <w:proofErr w:type="spell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name </w:t>
      </w:r>
      <w:proofErr w:type="spell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clusterName</w:t>
      </w:r>
      <w:proofErr w:type="spellEnd"/>
    </w:p>
    <w:p w:rsidR="00E170C0" w:rsidRDefault="00E170C0" w:rsidP="00E170C0">
      <w:pPr>
        <w:pStyle w:val="Heading1"/>
        <w:rPr>
          <w:rFonts w:cs="Cambria"/>
          <w:sz w:val="21"/>
          <w:szCs w:val="21"/>
        </w:rPr>
      </w:pPr>
    </w:p>
    <w:p w:rsidR="00E170C0" w:rsidRPr="00E170C0" w:rsidRDefault="00E170C0" w:rsidP="00E170C0">
      <w:pPr>
        <w:pStyle w:val="Heading3"/>
        <w:shd w:val="clear" w:color="auto" w:fill="FFFFFF"/>
        <w:spacing w:before="480" w:line="510" w:lineRule="atLeast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Step 3: Install the ECK operator</w:t>
      </w:r>
    </w:p>
    <w:p w:rsidR="00E170C0" w:rsidRDefault="00E170C0" w:rsidP="00E170C0">
      <w:pPr>
        <w:pStyle w:val="Heading1"/>
        <w:rPr>
          <w:rFonts w:cs="Cambria"/>
          <w:sz w:val="21"/>
          <w:szCs w:val="21"/>
        </w:rPr>
      </w:pPr>
    </w:p>
    <w:p w:rsidR="00E170C0" w:rsidRPr="0044700E" w:rsidRDefault="00E170C0" w:rsidP="00C152A6">
      <w:pPr>
        <w:pStyle w:val="Heading1"/>
        <w:numPr>
          <w:ilvl w:val="0"/>
          <w:numId w:val="35"/>
        </w:numPr>
        <w:rPr>
          <w:rStyle w:val="pln"/>
          <w:rFonts w:ascii="Arial" w:hAnsi="Arial" w:cs="Arial"/>
          <w:b w:val="0"/>
          <w:sz w:val="21"/>
          <w:szCs w:val="21"/>
        </w:rPr>
      </w:pPr>
      <w:proofErr w:type="spellStart"/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kubectl</w:t>
      </w:r>
      <w:proofErr w:type="spellEnd"/>
      <w:proofErr w:type="gram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create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f https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>//download.elastic.co/downloads/eck/1.7.1/crds.yaml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spell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kubectl</w:t>
      </w:r>
      <w:proofErr w:type="spell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apply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f </w:t>
      </w:r>
      <w:hyperlink r:id="rId10" w:history="1">
        <w:r w:rsidRPr="0044700E">
          <w:rPr>
            <w:rStyle w:val="Hyperlink"/>
            <w:rFonts w:ascii="Arial" w:hAnsi="Arial" w:cs="Arial"/>
            <w:b w:val="0"/>
            <w:sz w:val="23"/>
            <w:szCs w:val="23"/>
          </w:rPr>
          <w:t>https://download.elastic.co/downloads/eck/1.7.1/operator.yaml</w:t>
        </w:r>
      </w:hyperlink>
    </w:p>
    <w:p w:rsidR="00E170C0" w:rsidRPr="00E170C0" w:rsidRDefault="00E170C0" w:rsidP="00E170C0">
      <w:pPr>
        <w:pStyle w:val="Heading3"/>
        <w:shd w:val="clear" w:color="auto" w:fill="FFFFFF"/>
        <w:spacing w:before="480" w:line="510" w:lineRule="atLeast"/>
        <w:rPr>
          <w:rStyle w:val="com"/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 xml:space="preserve">Step 4: Create an </w:t>
      </w:r>
      <w:proofErr w:type="spellStart"/>
      <w:r>
        <w:rPr>
          <w:rFonts w:ascii="Arial" w:hAnsi="Arial" w:cs="Arial"/>
          <w:color w:val="000000"/>
          <w:sz w:val="42"/>
          <w:szCs w:val="42"/>
        </w:rPr>
        <w:t>Elasticsearch</w:t>
      </w:r>
      <w:proofErr w:type="spellEnd"/>
      <w:r>
        <w:rPr>
          <w:rFonts w:ascii="Arial" w:hAnsi="Arial" w:cs="Arial"/>
          <w:color w:val="000000"/>
          <w:sz w:val="42"/>
          <w:szCs w:val="42"/>
        </w:rPr>
        <w:t xml:space="preserve"> cluster with </w:t>
      </w:r>
      <w:proofErr w:type="spellStart"/>
      <w:r>
        <w:rPr>
          <w:rFonts w:ascii="Arial" w:hAnsi="Arial" w:cs="Arial"/>
          <w:color w:val="000000"/>
          <w:sz w:val="42"/>
          <w:szCs w:val="42"/>
        </w:rPr>
        <w:t>a</w:t>
      </w:r>
      <w:proofErr w:type="spellEnd"/>
      <w:r>
        <w:rPr>
          <w:rFonts w:ascii="Arial" w:hAnsi="Arial" w:cs="Arial"/>
          <w:color w:val="000000"/>
          <w:sz w:val="42"/>
          <w:szCs w:val="42"/>
        </w:rPr>
        <w:t xml:space="preserve"> external IP</w:t>
      </w:r>
    </w:p>
    <w:p w:rsidR="00E170C0" w:rsidRPr="0044700E" w:rsidRDefault="00E170C0" w:rsidP="00C152A6">
      <w:pPr>
        <w:pStyle w:val="Heading1"/>
        <w:numPr>
          <w:ilvl w:val="0"/>
          <w:numId w:val="35"/>
        </w:numPr>
        <w:rPr>
          <w:rStyle w:val="pln"/>
          <w:rFonts w:ascii="Arial" w:hAnsi="Arial" w:cs="Arial"/>
          <w:b w:val="0"/>
          <w:sz w:val="21"/>
          <w:szCs w:val="21"/>
        </w:rPr>
      </w:pPr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cat</w:t>
      </w:r>
      <w:proofErr w:type="gram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&lt;&lt;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EOF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|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kubectl apply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f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–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E170C0" w:rsidRPr="0044700E" w:rsidRDefault="00E170C0" w:rsidP="008D17E2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proofErr w:type="spellStart"/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apiVersion</w:t>
      </w:r>
      <w:proofErr w:type="spellEnd"/>
      <w:proofErr w:type="gram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elasticsearch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.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k8s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.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elastic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.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co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/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v1 </w:t>
      </w:r>
    </w:p>
    <w:p w:rsidR="00E170C0" w:rsidRPr="0044700E" w:rsidRDefault="00E170C0" w:rsidP="008D17E2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kind</w:t>
      </w:r>
      <w:proofErr w:type="gram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spellStart"/>
      <w:r w:rsidRPr="0044700E">
        <w:rPr>
          <w:rStyle w:val="typ"/>
          <w:rFonts w:ascii="Arial" w:hAnsi="Arial" w:cs="Arial"/>
          <w:b w:val="0"/>
          <w:color w:val="660066"/>
          <w:sz w:val="23"/>
          <w:szCs w:val="23"/>
        </w:rPr>
        <w:t>Elasticsearch</w:t>
      </w:r>
      <w:proofErr w:type="spell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E170C0" w:rsidRPr="0044700E" w:rsidRDefault="00E170C0" w:rsidP="008D17E2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metadata</w:t>
      </w:r>
      <w:proofErr w:type="gram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E170C0" w:rsidRPr="0044700E" w:rsidRDefault="008D17E2" w:rsidP="008D17E2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 </w:t>
      </w:r>
      <w:proofErr w:type="gramStart"/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name</w:t>
      </w:r>
      <w:proofErr w:type="gramEnd"/>
      <w:r w:rsidR="00E170C0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spellStart"/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quickstart</w:t>
      </w:r>
      <w:proofErr w:type="spellEnd"/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8D17E2" w:rsidRPr="0044700E" w:rsidRDefault="00E170C0" w:rsidP="008D17E2">
      <w:pPr>
        <w:pStyle w:val="Heading1"/>
        <w:ind w:left="720"/>
        <w:rPr>
          <w:rStyle w:val="pln"/>
          <w:rFonts w:ascii="Arial" w:hAnsi="Arial" w:cs="Arial"/>
          <w:b w:val="0"/>
          <w:color w:val="000000"/>
          <w:sz w:val="23"/>
          <w:szCs w:val="23"/>
        </w:rPr>
      </w:pPr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spec</w:t>
      </w:r>
      <w:proofErr w:type="gram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8D17E2" w:rsidRPr="0044700E" w:rsidRDefault="008D17E2" w:rsidP="008D17E2">
      <w:pPr>
        <w:pStyle w:val="Heading1"/>
        <w:ind w:left="720"/>
        <w:rPr>
          <w:rStyle w:val="com"/>
          <w:rFonts w:ascii="Arial" w:hAnsi="Arial" w:cs="Arial"/>
          <w:b w:val="0"/>
          <w:sz w:val="21"/>
          <w:szCs w:val="21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 </w:t>
      </w:r>
      <w:proofErr w:type="gramStart"/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version</w:t>
      </w:r>
      <w:proofErr w:type="gramEnd"/>
      <w:r w:rsidR="00E170C0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="00E170C0" w:rsidRPr="0044700E">
        <w:rPr>
          <w:rStyle w:val="lit"/>
          <w:rFonts w:ascii="Arial" w:hAnsi="Arial" w:cs="Arial"/>
          <w:b w:val="0"/>
          <w:color w:val="006666"/>
          <w:sz w:val="23"/>
          <w:szCs w:val="23"/>
        </w:rPr>
        <w:t>7.14</w:t>
      </w:r>
      <w:r w:rsidR="00E170C0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.</w:t>
      </w:r>
      <w:r w:rsidR="00E170C0" w:rsidRPr="0044700E">
        <w:rPr>
          <w:rStyle w:val="lit"/>
          <w:rFonts w:ascii="Arial" w:hAnsi="Arial" w:cs="Arial"/>
          <w:b w:val="0"/>
          <w:color w:val="006666"/>
          <w:sz w:val="23"/>
          <w:szCs w:val="23"/>
        </w:rPr>
        <w:t>1</w:t>
      </w:r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="00E170C0"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 xml:space="preserve">#Make sure you use the version of your choice </w:t>
      </w:r>
    </w:p>
    <w:p w:rsidR="008D17E2" w:rsidRPr="0044700E" w:rsidRDefault="008D17E2" w:rsidP="008D17E2">
      <w:pPr>
        <w:pStyle w:val="Heading1"/>
        <w:ind w:left="720"/>
        <w:rPr>
          <w:rStyle w:val="pln"/>
          <w:rFonts w:ascii="Arial" w:hAnsi="Arial" w:cs="Arial"/>
          <w:b w:val="0"/>
          <w:color w:val="000000"/>
          <w:sz w:val="23"/>
          <w:szCs w:val="23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gramStart"/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http</w:t>
      </w:r>
      <w:proofErr w:type="gramEnd"/>
      <w:r w:rsidR="00E170C0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8D17E2" w:rsidRPr="0044700E" w:rsidRDefault="008D17E2" w:rsidP="008D17E2">
      <w:pPr>
        <w:pStyle w:val="Heading1"/>
        <w:ind w:left="720"/>
        <w:rPr>
          <w:rStyle w:val="pln"/>
          <w:rFonts w:ascii="Arial" w:hAnsi="Arial" w:cs="Arial"/>
          <w:b w:val="0"/>
          <w:color w:val="000000"/>
          <w:sz w:val="23"/>
          <w:szCs w:val="23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 </w:t>
      </w:r>
      <w:proofErr w:type="gramStart"/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service</w:t>
      </w:r>
      <w:proofErr w:type="gramEnd"/>
      <w:r w:rsidR="00E170C0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8D17E2" w:rsidRPr="0044700E" w:rsidRDefault="008D17E2" w:rsidP="008D17E2">
      <w:pPr>
        <w:pStyle w:val="Heading1"/>
        <w:ind w:left="720"/>
        <w:rPr>
          <w:rStyle w:val="pln"/>
          <w:rFonts w:ascii="Arial" w:hAnsi="Arial" w:cs="Arial"/>
          <w:b w:val="0"/>
          <w:color w:val="000000"/>
          <w:sz w:val="23"/>
          <w:szCs w:val="23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  </w:t>
      </w:r>
      <w:proofErr w:type="gramStart"/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spec</w:t>
      </w:r>
      <w:proofErr w:type="gramEnd"/>
      <w:r w:rsidR="00E170C0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8D17E2" w:rsidRPr="0044700E" w:rsidRDefault="008D17E2" w:rsidP="008D17E2">
      <w:pPr>
        <w:pStyle w:val="Heading1"/>
        <w:ind w:left="720"/>
        <w:rPr>
          <w:rStyle w:val="com"/>
          <w:rFonts w:ascii="Arial" w:hAnsi="Arial" w:cs="Arial"/>
          <w:b w:val="0"/>
          <w:color w:val="000000"/>
          <w:sz w:val="23"/>
          <w:szCs w:val="23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   </w:t>
      </w:r>
      <w:proofErr w:type="gramStart"/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type</w:t>
      </w:r>
      <w:proofErr w:type="gramEnd"/>
      <w:r w:rsidR="00E170C0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spellStart"/>
      <w:r w:rsidR="00E170C0" w:rsidRPr="0044700E">
        <w:rPr>
          <w:rStyle w:val="typ"/>
          <w:rFonts w:ascii="Arial" w:hAnsi="Arial" w:cs="Arial"/>
          <w:b w:val="0"/>
          <w:color w:val="660066"/>
          <w:sz w:val="23"/>
          <w:szCs w:val="23"/>
        </w:rPr>
        <w:t>LoadBalancer</w:t>
      </w:r>
      <w:proofErr w:type="spellEnd"/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="00E170C0"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 xml:space="preserve">#Adds </w:t>
      </w:r>
      <w:proofErr w:type="spellStart"/>
      <w:r w:rsidR="00E170C0"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>a</w:t>
      </w:r>
      <w:proofErr w:type="spellEnd"/>
      <w:r w:rsidR="00E170C0"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 xml:space="preserve"> External IP </w:t>
      </w:r>
    </w:p>
    <w:p w:rsidR="008D17E2" w:rsidRPr="0044700E" w:rsidRDefault="00E170C0" w:rsidP="008D17E2">
      <w:pPr>
        <w:pStyle w:val="Heading1"/>
        <w:ind w:left="720"/>
        <w:rPr>
          <w:rStyle w:val="pln"/>
          <w:rFonts w:ascii="Arial" w:hAnsi="Arial" w:cs="Arial"/>
          <w:b w:val="0"/>
          <w:color w:val="000000"/>
          <w:sz w:val="23"/>
          <w:szCs w:val="23"/>
        </w:rPr>
      </w:pPr>
      <w:proofErr w:type="spellStart"/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nodeSets</w:t>
      </w:r>
      <w:proofErr w:type="spellEnd"/>
      <w:proofErr w:type="gram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8D17E2" w:rsidRPr="0044700E" w:rsidRDefault="00E170C0" w:rsidP="008D17E2">
      <w:pPr>
        <w:pStyle w:val="Heading1"/>
        <w:ind w:left="720"/>
        <w:rPr>
          <w:rStyle w:val="pln"/>
          <w:rFonts w:ascii="Arial" w:hAnsi="Arial" w:cs="Arial"/>
          <w:b w:val="0"/>
          <w:color w:val="000000"/>
          <w:sz w:val="23"/>
          <w:szCs w:val="23"/>
        </w:rPr>
      </w:pP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name</w:t>
      </w:r>
      <w:proofErr w:type="gram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kwd"/>
          <w:rFonts w:ascii="Arial" w:hAnsi="Arial" w:cs="Arial"/>
          <w:b w:val="0"/>
          <w:color w:val="000088"/>
          <w:sz w:val="23"/>
          <w:szCs w:val="23"/>
        </w:rPr>
        <w:t>default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8D17E2" w:rsidRPr="0044700E" w:rsidRDefault="008D17E2" w:rsidP="008D17E2">
      <w:pPr>
        <w:pStyle w:val="Heading1"/>
        <w:ind w:left="720"/>
        <w:rPr>
          <w:rStyle w:val="pln"/>
          <w:rFonts w:ascii="Arial" w:hAnsi="Arial" w:cs="Arial"/>
          <w:b w:val="0"/>
          <w:color w:val="000000"/>
          <w:sz w:val="23"/>
          <w:szCs w:val="23"/>
        </w:rPr>
      </w:pP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 xml:space="preserve">  </w:t>
      </w:r>
      <w:proofErr w:type="gramStart"/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count</w:t>
      </w:r>
      <w:proofErr w:type="gramEnd"/>
      <w:r w:rsidR="00E170C0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="00E170C0" w:rsidRPr="0044700E">
        <w:rPr>
          <w:rStyle w:val="lit"/>
          <w:rFonts w:ascii="Arial" w:hAnsi="Arial" w:cs="Arial"/>
          <w:b w:val="0"/>
          <w:color w:val="006666"/>
          <w:sz w:val="23"/>
          <w:szCs w:val="23"/>
        </w:rPr>
        <w:t>1</w:t>
      </w:r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8D17E2" w:rsidRPr="0044700E" w:rsidRDefault="008D17E2" w:rsidP="008D17E2">
      <w:pPr>
        <w:pStyle w:val="Heading1"/>
        <w:ind w:left="720"/>
        <w:rPr>
          <w:rStyle w:val="pln"/>
          <w:rFonts w:ascii="Arial" w:hAnsi="Arial" w:cs="Arial"/>
          <w:b w:val="0"/>
          <w:color w:val="000000"/>
          <w:sz w:val="23"/>
          <w:szCs w:val="23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 </w:t>
      </w:r>
      <w:proofErr w:type="spellStart"/>
      <w:proofErr w:type="gramStart"/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config</w:t>
      </w:r>
      <w:proofErr w:type="spellEnd"/>
      <w:proofErr w:type="gramEnd"/>
      <w:r w:rsidR="00E170C0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8D17E2" w:rsidRPr="0044700E" w:rsidRDefault="008D17E2" w:rsidP="008D17E2">
      <w:pPr>
        <w:pStyle w:val="Heading1"/>
        <w:ind w:left="720"/>
        <w:rPr>
          <w:rStyle w:val="pln"/>
          <w:rFonts w:ascii="Arial" w:hAnsi="Arial" w:cs="Arial"/>
          <w:b w:val="0"/>
          <w:color w:val="000000"/>
          <w:sz w:val="23"/>
          <w:szCs w:val="23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   </w:t>
      </w:r>
      <w:proofErr w:type="spellStart"/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node</w:t>
      </w:r>
      <w:r w:rsidR="00E170C0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.</w:t>
      </w:r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store</w:t>
      </w:r>
      <w:r w:rsidR="00E170C0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.</w:t>
      </w:r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allow_mmap</w:t>
      </w:r>
      <w:proofErr w:type="spellEnd"/>
      <w:r w:rsidR="00E170C0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="00E170C0" w:rsidRPr="0044700E">
        <w:rPr>
          <w:rStyle w:val="kwd"/>
          <w:rFonts w:ascii="Arial" w:hAnsi="Arial" w:cs="Arial"/>
          <w:b w:val="0"/>
          <w:color w:val="000088"/>
          <w:sz w:val="23"/>
          <w:szCs w:val="23"/>
        </w:rPr>
        <w:t>false</w:t>
      </w:r>
      <w:r w:rsidR="00E170C0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E170C0" w:rsidRPr="0044700E" w:rsidRDefault="00E170C0" w:rsidP="008D17E2">
      <w:pPr>
        <w:pStyle w:val="Heading1"/>
        <w:ind w:left="720"/>
        <w:rPr>
          <w:rStyle w:val="pln"/>
          <w:rFonts w:ascii="Arial" w:hAnsi="Arial" w:cs="Arial"/>
          <w:b w:val="0"/>
          <w:color w:val="000000"/>
          <w:sz w:val="23"/>
          <w:szCs w:val="23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EOF</w:t>
      </w:r>
    </w:p>
    <w:p w:rsidR="008D17E2" w:rsidRPr="008D17E2" w:rsidRDefault="008D17E2" w:rsidP="008D17E2">
      <w:pPr>
        <w:pStyle w:val="Heading3"/>
        <w:shd w:val="clear" w:color="auto" w:fill="FFFFFF"/>
        <w:spacing w:before="480" w:line="510" w:lineRule="atLeast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Step 5: Monitor the cluster creation</w:t>
      </w:r>
    </w:p>
    <w:p w:rsidR="008D17E2" w:rsidRPr="0044700E" w:rsidRDefault="008D17E2" w:rsidP="00C152A6">
      <w:pPr>
        <w:pStyle w:val="Heading1"/>
        <w:numPr>
          <w:ilvl w:val="0"/>
          <w:numId w:val="35"/>
        </w:numPr>
        <w:rPr>
          <w:rStyle w:val="pln"/>
          <w:rFonts w:ascii="Arial" w:hAnsi="Arial" w:cs="Arial"/>
          <w:b w:val="0"/>
          <w:sz w:val="21"/>
          <w:szCs w:val="21"/>
        </w:rPr>
      </w:pPr>
      <w:proofErr w:type="spellStart"/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kubectl</w:t>
      </w:r>
      <w:proofErr w:type="spellEnd"/>
      <w:proofErr w:type="gram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kwd"/>
          <w:rFonts w:ascii="Arial" w:hAnsi="Arial" w:cs="Arial"/>
          <w:b w:val="0"/>
          <w:color w:val="000088"/>
          <w:sz w:val="23"/>
          <w:szCs w:val="23"/>
        </w:rPr>
        <w:t>get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spell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elasticsearch</w:t>
      </w:r>
      <w:proofErr w:type="spell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E170C0" w:rsidRPr="0044700E" w:rsidRDefault="008D17E2" w:rsidP="008D17E2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proofErr w:type="spellStart"/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kubectl</w:t>
      </w:r>
      <w:proofErr w:type="spellEnd"/>
      <w:proofErr w:type="gram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kwd"/>
          <w:rFonts w:ascii="Arial" w:hAnsi="Arial" w:cs="Arial"/>
          <w:b w:val="0"/>
          <w:color w:val="000088"/>
          <w:sz w:val="23"/>
          <w:szCs w:val="23"/>
        </w:rPr>
        <w:t>get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pods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–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w</w:t>
      </w:r>
    </w:p>
    <w:p w:rsidR="008D17E2" w:rsidRPr="00855016" w:rsidRDefault="00855016" w:rsidP="00855016">
      <w:pPr>
        <w:pStyle w:val="Heading3"/>
        <w:shd w:val="clear" w:color="auto" w:fill="FFFFFF"/>
        <w:spacing w:before="480" w:line="510" w:lineRule="atLeast"/>
        <w:rPr>
          <w:rStyle w:val="pln"/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Step 6: Check the logs of the pod created</w:t>
      </w:r>
    </w:p>
    <w:p w:rsidR="00855016" w:rsidRPr="0044700E" w:rsidRDefault="00855016" w:rsidP="00C152A6">
      <w:pPr>
        <w:pStyle w:val="Heading1"/>
        <w:numPr>
          <w:ilvl w:val="0"/>
          <w:numId w:val="35"/>
        </w:numPr>
        <w:rPr>
          <w:rStyle w:val="pln"/>
          <w:rFonts w:ascii="Arial" w:hAnsi="Arial" w:cs="Arial"/>
          <w:b w:val="0"/>
          <w:sz w:val="21"/>
          <w:szCs w:val="21"/>
        </w:rPr>
      </w:pPr>
      <w:proofErr w:type="spellStart"/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lastRenderedPageBreak/>
        <w:t>kubectl</w:t>
      </w:r>
      <w:proofErr w:type="spellEnd"/>
      <w:proofErr w:type="gram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logs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f quickstart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es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kwd"/>
          <w:rFonts w:ascii="Arial" w:hAnsi="Arial" w:cs="Arial"/>
          <w:b w:val="0"/>
          <w:color w:val="000088"/>
          <w:sz w:val="23"/>
          <w:szCs w:val="23"/>
        </w:rPr>
        <w:t>default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lit"/>
          <w:rFonts w:ascii="Arial" w:hAnsi="Arial" w:cs="Arial"/>
          <w:b w:val="0"/>
          <w:color w:val="006666"/>
          <w:sz w:val="23"/>
          <w:szCs w:val="23"/>
        </w:rPr>
        <w:t>0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8D17E2" w:rsidRPr="0044700E" w:rsidRDefault="00855016" w:rsidP="00855016">
      <w:pPr>
        <w:pStyle w:val="Heading1"/>
        <w:ind w:left="720"/>
        <w:rPr>
          <w:rStyle w:val="pln"/>
          <w:rFonts w:ascii="Arial" w:hAnsi="Arial" w:cs="Arial"/>
          <w:b w:val="0"/>
          <w:color w:val="000000"/>
          <w:sz w:val="23"/>
          <w:szCs w:val="23"/>
        </w:rPr>
      </w:pPr>
      <w:proofErr w:type="spellStart"/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kubectl</w:t>
      </w:r>
      <w:proofErr w:type="spellEnd"/>
      <w:proofErr w:type="gram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kwd"/>
          <w:rFonts w:ascii="Arial" w:hAnsi="Arial" w:cs="Arial"/>
          <w:b w:val="0"/>
          <w:color w:val="000088"/>
          <w:sz w:val="23"/>
          <w:szCs w:val="23"/>
        </w:rPr>
        <w:t>get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service </w:t>
      </w:r>
      <w:proofErr w:type="spell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quickstart</w:t>
      </w:r>
      <w:proofErr w:type="spell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proofErr w:type="spell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es</w:t>
      </w:r>
      <w:proofErr w:type="spell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http</w:t>
      </w:r>
    </w:p>
    <w:p w:rsidR="00855016" w:rsidRPr="00855016" w:rsidRDefault="00855016" w:rsidP="00855016">
      <w:pPr>
        <w:pStyle w:val="Heading3"/>
        <w:shd w:val="clear" w:color="auto" w:fill="FFFFFF"/>
        <w:spacing w:before="480" w:line="510" w:lineRule="atLeast"/>
        <w:rPr>
          <w:rStyle w:val="pln"/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 xml:space="preserve">Step 7: Retrieve the password of </w:t>
      </w:r>
      <w:proofErr w:type="spellStart"/>
      <w:r>
        <w:rPr>
          <w:rFonts w:ascii="Arial" w:hAnsi="Arial" w:cs="Arial"/>
          <w:color w:val="000000"/>
          <w:sz w:val="42"/>
          <w:szCs w:val="42"/>
        </w:rPr>
        <w:t>Elasticsearch</w:t>
      </w:r>
      <w:proofErr w:type="spellEnd"/>
      <w:r>
        <w:rPr>
          <w:rFonts w:ascii="Arial" w:hAnsi="Arial" w:cs="Arial"/>
          <w:color w:val="000000"/>
          <w:sz w:val="42"/>
          <w:szCs w:val="42"/>
        </w:rPr>
        <w:t xml:space="preserve"> cluster</w:t>
      </w:r>
    </w:p>
    <w:p w:rsidR="00855016" w:rsidRPr="0044700E" w:rsidRDefault="00855016" w:rsidP="00C152A6">
      <w:pPr>
        <w:pStyle w:val="Heading1"/>
        <w:numPr>
          <w:ilvl w:val="0"/>
          <w:numId w:val="35"/>
        </w:numPr>
        <w:rPr>
          <w:rStyle w:val="pln"/>
          <w:rFonts w:ascii="Arial" w:hAnsi="Arial" w:cs="Arial"/>
          <w:b w:val="0"/>
          <w:sz w:val="21"/>
          <w:szCs w:val="21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PASSWORD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=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$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(</w:t>
      </w:r>
      <w:proofErr w:type="spell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kubectl</w:t>
      </w:r>
      <w:proofErr w:type="spell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kwd"/>
          <w:rFonts w:ascii="Arial" w:hAnsi="Arial" w:cs="Arial"/>
          <w:b w:val="0"/>
          <w:color w:val="000088"/>
          <w:sz w:val="23"/>
          <w:szCs w:val="23"/>
        </w:rPr>
        <w:t>get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secret </w:t>
      </w:r>
      <w:proofErr w:type="spell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quickstart</w:t>
      </w:r>
      <w:proofErr w:type="spell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proofErr w:type="spell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es</w:t>
      </w:r>
      <w:proofErr w:type="spell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elastic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user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o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=</w:t>
      </w:r>
      <w:proofErr w:type="spell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jsonpath</w:t>
      </w:r>
      <w:proofErr w:type="spell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=</w:t>
      </w:r>
      <w:r w:rsidRPr="0044700E">
        <w:rPr>
          <w:rStyle w:val="str"/>
          <w:rFonts w:ascii="Arial" w:hAnsi="Arial" w:cs="Arial"/>
          <w:b w:val="0"/>
          <w:color w:val="008800"/>
          <w:sz w:val="23"/>
          <w:szCs w:val="23"/>
        </w:rPr>
        <w:t>'{.</w:t>
      </w:r>
      <w:proofErr w:type="spellStart"/>
      <w:r w:rsidRPr="0044700E">
        <w:rPr>
          <w:rStyle w:val="str"/>
          <w:rFonts w:ascii="Arial" w:hAnsi="Arial" w:cs="Arial"/>
          <w:b w:val="0"/>
          <w:color w:val="008800"/>
          <w:sz w:val="23"/>
          <w:szCs w:val="23"/>
        </w:rPr>
        <w:t>data.elastic</w:t>
      </w:r>
      <w:proofErr w:type="spellEnd"/>
      <w:r w:rsidRPr="0044700E">
        <w:rPr>
          <w:rStyle w:val="str"/>
          <w:rFonts w:ascii="Arial" w:hAnsi="Arial" w:cs="Arial"/>
          <w:b w:val="0"/>
          <w:color w:val="008800"/>
          <w:sz w:val="23"/>
          <w:szCs w:val="23"/>
        </w:rPr>
        <w:t>}'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|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base64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decode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)</w:t>
      </w:r>
    </w:p>
    <w:p w:rsidR="00855016" w:rsidRPr="0044700E" w:rsidRDefault="00855016" w:rsidP="00C152A6">
      <w:pPr>
        <w:pStyle w:val="Heading1"/>
        <w:numPr>
          <w:ilvl w:val="0"/>
          <w:numId w:val="35"/>
        </w:numPr>
        <w:rPr>
          <w:rStyle w:val="str"/>
          <w:rFonts w:ascii="Arial" w:hAnsi="Arial" w:cs="Arial"/>
          <w:b w:val="0"/>
          <w:sz w:val="21"/>
          <w:szCs w:val="21"/>
        </w:rPr>
      </w:pPr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curl</w:t>
      </w:r>
      <w:proofErr w:type="gram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u </w:t>
      </w:r>
      <w:r w:rsidRPr="0044700E">
        <w:rPr>
          <w:rStyle w:val="str"/>
          <w:rFonts w:ascii="Arial" w:hAnsi="Arial" w:cs="Arial"/>
          <w:b w:val="0"/>
          <w:color w:val="008800"/>
          <w:sz w:val="23"/>
          <w:szCs w:val="23"/>
        </w:rPr>
        <w:t>"elastic:$PASSWORD"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k </w:t>
      </w:r>
      <w:hyperlink w:history="1">
        <w:r w:rsidRPr="0044700E">
          <w:rPr>
            <w:rStyle w:val="Hyperlink"/>
            <w:rFonts w:ascii="Arial" w:hAnsi="Arial" w:cs="Arial"/>
            <w:b w:val="0"/>
            <w:sz w:val="23"/>
            <w:szCs w:val="23"/>
          </w:rPr>
          <w:t>https://&lt;IP_ADDRESS&gt;:9200</w:t>
        </w:r>
      </w:hyperlink>
    </w:p>
    <w:p w:rsidR="00855016" w:rsidRDefault="00855016" w:rsidP="00855016">
      <w:pPr>
        <w:pStyle w:val="Heading1"/>
        <w:rPr>
          <w:rStyle w:val="str"/>
          <w:rFonts w:cs="Cambria"/>
          <w:sz w:val="21"/>
          <w:szCs w:val="21"/>
        </w:rPr>
      </w:pPr>
    </w:p>
    <w:p w:rsidR="00855016" w:rsidRPr="00855016" w:rsidRDefault="00855016" w:rsidP="00855016">
      <w:pPr>
        <w:pStyle w:val="Heading1"/>
        <w:rPr>
          <w:rStyle w:val="str"/>
          <w:rFonts w:cs="Cambria"/>
          <w:sz w:val="21"/>
          <w:szCs w:val="21"/>
        </w:rPr>
      </w:pPr>
    </w:p>
    <w:p w:rsidR="00855016" w:rsidRDefault="00855016" w:rsidP="00855016">
      <w:pPr>
        <w:pStyle w:val="Heading1"/>
        <w:rPr>
          <w:rFonts w:ascii="Arial" w:hAnsi="Arial" w:cs="Arial"/>
          <w:color w:val="343741"/>
          <w:shd w:val="clear" w:color="auto" w:fill="FFFFD2"/>
        </w:rPr>
      </w:pPr>
      <w:r w:rsidRPr="0044700E">
        <w:rPr>
          <w:rFonts w:ascii="Arial" w:hAnsi="Arial" w:cs="Arial"/>
          <w:color w:val="343741"/>
          <w:highlight w:val="lightGray"/>
          <w:shd w:val="clear" w:color="auto" w:fill="FFFFD2"/>
        </w:rPr>
        <w:t>The public IP address of Elasticsearch can be picked by running</w:t>
      </w:r>
    </w:p>
    <w:p w:rsidR="00855016" w:rsidRPr="00855016" w:rsidRDefault="00855016" w:rsidP="00855016">
      <w:pPr>
        <w:pStyle w:val="Heading1"/>
        <w:rPr>
          <w:rStyle w:val="str"/>
          <w:rFonts w:cs="Cambria"/>
          <w:sz w:val="21"/>
          <w:szCs w:val="21"/>
        </w:rPr>
      </w:pPr>
    </w:p>
    <w:p w:rsidR="00855016" w:rsidRPr="0044700E" w:rsidRDefault="00855016" w:rsidP="00C152A6">
      <w:pPr>
        <w:pStyle w:val="Heading1"/>
        <w:numPr>
          <w:ilvl w:val="0"/>
          <w:numId w:val="35"/>
        </w:numPr>
        <w:rPr>
          <w:rStyle w:val="str"/>
          <w:rFonts w:ascii="Arial" w:hAnsi="Arial" w:cs="Arial"/>
          <w:b w:val="0"/>
          <w:sz w:val="21"/>
          <w:szCs w:val="21"/>
        </w:rPr>
      </w:pPr>
      <w:proofErr w:type="spellStart"/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kubectl</w:t>
      </w:r>
      <w:proofErr w:type="spellEnd"/>
      <w:proofErr w:type="gram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kwd"/>
          <w:rFonts w:ascii="Arial" w:hAnsi="Arial" w:cs="Arial"/>
          <w:b w:val="0"/>
          <w:color w:val="000088"/>
          <w:sz w:val="23"/>
          <w:szCs w:val="23"/>
        </w:rPr>
        <w:t>get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str"/>
          <w:rFonts w:ascii="Arial" w:hAnsi="Arial" w:cs="Arial"/>
          <w:b w:val="0"/>
          <w:color w:val="008800"/>
          <w:sz w:val="23"/>
          <w:szCs w:val="23"/>
        </w:rPr>
        <w:t xml:space="preserve">"kubectl get svc </w:t>
      </w:r>
      <w:proofErr w:type="spellStart"/>
      <w:r w:rsidRPr="0044700E">
        <w:rPr>
          <w:rStyle w:val="str"/>
          <w:rFonts w:ascii="Arial" w:hAnsi="Arial" w:cs="Arial"/>
          <w:b w:val="0"/>
          <w:color w:val="008800"/>
          <w:sz w:val="23"/>
          <w:szCs w:val="23"/>
        </w:rPr>
        <w:t>quickstart</w:t>
      </w:r>
      <w:proofErr w:type="spellEnd"/>
      <w:r w:rsidRPr="0044700E">
        <w:rPr>
          <w:rStyle w:val="str"/>
          <w:rFonts w:ascii="Arial" w:hAnsi="Arial" w:cs="Arial"/>
          <w:b w:val="0"/>
          <w:color w:val="008800"/>
          <w:sz w:val="23"/>
          <w:szCs w:val="23"/>
        </w:rPr>
        <w:t>-</w:t>
      </w:r>
      <w:proofErr w:type="spellStart"/>
      <w:r w:rsidRPr="0044700E">
        <w:rPr>
          <w:rStyle w:val="str"/>
          <w:rFonts w:ascii="Arial" w:hAnsi="Arial" w:cs="Arial"/>
          <w:b w:val="0"/>
          <w:color w:val="008800"/>
          <w:sz w:val="23"/>
          <w:szCs w:val="23"/>
        </w:rPr>
        <w:t>es</w:t>
      </w:r>
      <w:proofErr w:type="spellEnd"/>
      <w:r w:rsidRPr="0044700E">
        <w:rPr>
          <w:rStyle w:val="str"/>
          <w:rFonts w:ascii="Arial" w:hAnsi="Arial" w:cs="Arial"/>
          <w:b w:val="0"/>
          <w:color w:val="008800"/>
          <w:sz w:val="23"/>
          <w:szCs w:val="23"/>
        </w:rPr>
        <w:t>-http"</w:t>
      </w:r>
    </w:p>
    <w:p w:rsidR="00855016" w:rsidRDefault="00855016" w:rsidP="00855016">
      <w:pPr>
        <w:pStyle w:val="Heading3"/>
        <w:shd w:val="clear" w:color="auto" w:fill="FFFFFF"/>
        <w:spacing w:before="480" w:line="510" w:lineRule="atLeast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 xml:space="preserve">Step 8: Deploy </w:t>
      </w:r>
      <w:proofErr w:type="spellStart"/>
      <w:r>
        <w:rPr>
          <w:rFonts w:ascii="Arial" w:hAnsi="Arial" w:cs="Arial"/>
          <w:color w:val="000000"/>
          <w:sz w:val="42"/>
          <w:szCs w:val="42"/>
        </w:rPr>
        <w:t>Kibana</w:t>
      </w:r>
      <w:proofErr w:type="spellEnd"/>
    </w:p>
    <w:p w:rsidR="00855016" w:rsidRPr="00855016" w:rsidRDefault="00855016" w:rsidP="00855016">
      <w:pPr>
        <w:pStyle w:val="Heading1"/>
        <w:rPr>
          <w:rStyle w:val="str"/>
          <w:rFonts w:cs="Cambria"/>
          <w:sz w:val="21"/>
          <w:szCs w:val="21"/>
        </w:rPr>
      </w:pPr>
    </w:p>
    <w:p w:rsidR="00855016" w:rsidRPr="0044700E" w:rsidRDefault="00855016" w:rsidP="00C152A6">
      <w:pPr>
        <w:pStyle w:val="Heading1"/>
        <w:numPr>
          <w:ilvl w:val="0"/>
          <w:numId w:val="35"/>
        </w:numPr>
        <w:rPr>
          <w:rStyle w:val="pln"/>
          <w:rFonts w:ascii="Arial" w:hAnsi="Arial" w:cs="Arial"/>
          <w:b w:val="0"/>
          <w:sz w:val="21"/>
          <w:szCs w:val="21"/>
        </w:rPr>
      </w:pPr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cat</w:t>
      </w:r>
      <w:proofErr w:type="gram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&lt;&lt;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EOF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|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spell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kubectl</w:t>
      </w:r>
      <w:proofErr w:type="spell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apply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-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f 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–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855016" w:rsidRPr="0044700E" w:rsidRDefault="00855016" w:rsidP="006A05B3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proofErr w:type="spellStart"/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apiVersion</w:t>
      </w:r>
      <w:proofErr w:type="spellEnd"/>
      <w:proofErr w:type="gram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kibana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.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k8s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.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elastic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.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co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/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v1 </w:t>
      </w:r>
    </w:p>
    <w:p w:rsidR="00855016" w:rsidRPr="0044700E" w:rsidRDefault="00855016" w:rsidP="006A05B3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kind</w:t>
      </w:r>
      <w:proofErr w:type="gram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spellStart"/>
      <w:r w:rsidRPr="0044700E">
        <w:rPr>
          <w:rStyle w:val="typ"/>
          <w:rFonts w:ascii="Arial" w:hAnsi="Arial" w:cs="Arial"/>
          <w:b w:val="0"/>
          <w:color w:val="660066"/>
          <w:sz w:val="23"/>
          <w:szCs w:val="23"/>
        </w:rPr>
        <w:t>Kibana</w:t>
      </w:r>
      <w:proofErr w:type="spell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855016" w:rsidRPr="0044700E" w:rsidRDefault="00855016" w:rsidP="006A05B3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metadata</w:t>
      </w:r>
      <w:proofErr w:type="gram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855016" w:rsidRPr="0044700E" w:rsidRDefault="006A05B3" w:rsidP="006A05B3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 </w:t>
      </w:r>
      <w:proofErr w:type="gramStart"/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name</w:t>
      </w:r>
      <w:proofErr w:type="gramEnd"/>
      <w:r w:rsidR="00855016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spellStart"/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quickstart</w:t>
      </w:r>
      <w:proofErr w:type="spellEnd"/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6A05B3" w:rsidRPr="0044700E" w:rsidRDefault="00855016" w:rsidP="006A05B3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spec</w:t>
      </w:r>
      <w:proofErr w:type="gram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6A05B3" w:rsidRPr="0044700E" w:rsidRDefault="00855016" w:rsidP="006A05B3">
      <w:pPr>
        <w:pStyle w:val="Heading1"/>
        <w:ind w:left="720"/>
        <w:rPr>
          <w:rStyle w:val="com"/>
          <w:rFonts w:ascii="Arial" w:hAnsi="Arial" w:cs="Arial"/>
          <w:b w:val="0"/>
          <w:sz w:val="21"/>
          <w:szCs w:val="21"/>
        </w:rPr>
      </w:pPr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version</w:t>
      </w:r>
      <w:proofErr w:type="gram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lit"/>
          <w:rFonts w:ascii="Arial" w:hAnsi="Arial" w:cs="Arial"/>
          <w:b w:val="0"/>
          <w:color w:val="006666"/>
          <w:sz w:val="23"/>
          <w:szCs w:val="23"/>
        </w:rPr>
        <w:t>7.14</w:t>
      </w:r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.</w:t>
      </w:r>
      <w:r w:rsidRPr="0044700E">
        <w:rPr>
          <w:rStyle w:val="lit"/>
          <w:rFonts w:ascii="Arial" w:hAnsi="Arial" w:cs="Arial"/>
          <w:b w:val="0"/>
          <w:color w:val="006666"/>
          <w:sz w:val="23"/>
          <w:szCs w:val="23"/>
        </w:rPr>
        <w:t>1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 xml:space="preserve">#Make sure </w:t>
      </w:r>
      <w:proofErr w:type="spellStart"/>
      <w:r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>Kibana</w:t>
      </w:r>
      <w:proofErr w:type="spellEnd"/>
      <w:r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 xml:space="preserve"> and </w:t>
      </w:r>
      <w:proofErr w:type="spellStart"/>
      <w:r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>Elasticsearch</w:t>
      </w:r>
      <w:proofErr w:type="spellEnd"/>
      <w:r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 xml:space="preserve"> are on the </w:t>
      </w:r>
      <w:r w:rsidR="006A05B3"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 xml:space="preserve">                         </w:t>
      </w:r>
      <w:r w:rsid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 xml:space="preserve">        </w:t>
      </w:r>
      <w:r w:rsidR="006A05B3"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 xml:space="preserve"> </w:t>
      </w:r>
      <w:r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 xml:space="preserve">same version. </w:t>
      </w:r>
    </w:p>
    <w:p w:rsidR="006A05B3" w:rsidRPr="0044700E" w:rsidRDefault="00855016" w:rsidP="006A05B3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http</w:t>
      </w:r>
      <w:proofErr w:type="gram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6A05B3" w:rsidRPr="0044700E" w:rsidRDefault="006A05B3" w:rsidP="006A05B3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 </w:t>
      </w:r>
      <w:proofErr w:type="gramStart"/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service</w:t>
      </w:r>
      <w:proofErr w:type="gramEnd"/>
      <w:r w:rsidR="00855016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6A05B3" w:rsidRPr="0044700E" w:rsidRDefault="006A05B3" w:rsidP="006A05B3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  </w:t>
      </w:r>
      <w:proofErr w:type="gramStart"/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spec</w:t>
      </w:r>
      <w:proofErr w:type="gramEnd"/>
      <w:r w:rsidR="00855016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6A05B3" w:rsidRPr="0044700E" w:rsidRDefault="006A05B3" w:rsidP="006A05B3">
      <w:pPr>
        <w:pStyle w:val="Heading1"/>
        <w:ind w:left="720"/>
        <w:rPr>
          <w:rStyle w:val="com"/>
          <w:rFonts w:ascii="Arial" w:hAnsi="Arial" w:cs="Arial"/>
          <w:b w:val="0"/>
          <w:sz w:val="21"/>
          <w:szCs w:val="21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   </w:t>
      </w:r>
      <w:proofErr w:type="gramStart"/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type</w:t>
      </w:r>
      <w:proofErr w:type="gramEnd"/>
      <w:r w:rsidR="00855016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spellStart"/>
      <w:r w:rsidR="00855016" w:rsidRPr="0044700E">
        <w:rPr>
          <w:rStyle w:val="typ"/>
          <w:rFonts w:ascii="Arial" w:hAnsi="Arial" w:cs="Arial"/>
          <w:b w:val="0"/>
          <w:color w:val="660066"/>
          <w:sz w:val="23"/>
          <w:szCs w:val="23"/>
        </w:rPr>
        <w:t>LoadBalancer</w:t>
      </w:r>
      <w:proofErr w:type="spellEnd"/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="00855016"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 xml:space="preserve">#Adds </w:t>
      </w:r>
      <w:proofErr w:type="spellStart"/>
      <w:r w:rsidR="00855016"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>a</w:t>
      </w:r>
      <w:proofErr w:type="spellEnd"/>
      <w:r w:rsidR="00855016" w:rsidRPr="0044700E">
        <w:rPr>
          <w:rStyle w:val="com"/>
          <w:rFonts w:ascii="Arial" w:hAnsi="Arial" w:cs="Arial"/>
          <w:b w:val="0"/>
          <w:color w:val="880000"/>
          <w:sz w:val="23"/>
          <w:szCs w:val="23"/>
        </w:rPr>
        <w:t xml:space="preserve"> External IP </w:t>
      </w:r>
    </w:p>
    <w:p w:rsidR="006A05B3" w:rsidRPr="0044700E" w:rsidRDefault="00855016" w:rsidP="006A05B3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count</w:t>
      </w:r>
      <w:proofErr w:type="gram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lit"/>
          <w:rFonts w:ascii="Arial" w:hAnsi="Arial" w:cs="Arial"/>
          <w:b w:val="0"/>
          <w:color w:val="006666"/>
          <w:sz w:val="23"/>
          <w:szCs w:val="23"/>
        </w:rPr>
        <w:t>1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6A05B3" w:rsidRPr="0044700E" w:rsidRDefault="00855016" w:rsidP="006A05B3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proofErr w:type="spellStart"/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elasticsearchRef</w:t>
      </w:r>
      <w:proofErr w:type="spellEnd"/>
      <w:proofErr w:type="gramEnd"/>
      <w:r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6A05B3" w:rsidRPr="0044700E" w:rsidRDefault="006A05B3" w:rsidP="006A05B3">
      <w:pPr>
        <w:pStyle w:val="Heading1"/>
        <w:ind w:left="720"/>
        <w:rPr>
          <w:rStyle w:val="pln"/>
          <w:rFonts w:ascii="Arial" w:hAnsi="Arial" w:cs="Arial"/>
          <w:b w:val="0"/>
          <w:sz w:val="21"/>
          <w:szCs w:val="21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 </w:t>
      </w:r>
      <w:proofErr w:type="gramStart"/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name</w:t>
      </w:r>
      <w:proofErr w:type="gramEnd"/>
      <w:r w:rsidR="00855016" w:rsidRPr="0044700E">
        <w:rPr>
          <w:rStyle w:val="pun"/>
          <w:rFonts w:ascii="Arial" w:hAnsi="Arial" w:cs="Arial"/>
          <w:b w:val="0"/>
          <w:color w:val="666600"/>
          <w:sz w:val="23"/>
          <w:szCs w:val="23"/>
        </w:rPr>
        <w:t>:</w:t>
      </w:r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spellStart"/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quickstart</w:t>
      </w:r>
      <w:proofErr w:type="spellEnd"/>
      <w:r w:rsidR="00855016"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</w:p>
    <w:p w:rsidR="00855016" w:rsidRPr="0044700E" w:rsidRDefault="00855016" w:rsidP="006A05B3">
      <w:pPr>
        <w:pStyle w:val="Heading1"/>
        <w:ind w:left="360"/>
        <w:rPr>
          <w:rStyle w:val="pln"/>
          <w:rFonts w:ascii="Arial" w:hAnsi="Arial" w:cs="Arial"/>
          <w:b w:val="0"/>
          <w:color w:val="000000"/>
          <w:sz w:val="23"/>
          <w:szCs w:val="23"/>
        </w:rPr>
      </w:pP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EOF</w:t>
      </w:r>
    </w:p>
    <w:p w:rsidR="006A05B3" w:rsidRDefault="006A05B3" w:rsidP="006A05B3">
      <w:pPr>
        <w:pStyle w:val="Heading3"/>
        <w:shd w:val="clear" w:color="auto" w:fill="FFFFFF"/>
        <w:spacing w:before="480" w:line="510" w:lineRule="atLeast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 xml:space="preserve">Step 9: Monitor the </w:t>
      </w:r>
      <w:proofErr w:type="spellStart"/>
      <w:r>
        <w:rPr>
          <w:rFonts w:ascii="Arial" w:hAnsi="Arial" w:cs="Arial"/>
          <w:color w:val="000000"/>
          <w:sz w:val="42"/>
          <w:szCs w:val="42"/>
        </w:rPr>
        <w:t>Kibana</w:t>
      </w:r>
      <w:proofErr w:type="spellEnd"/>
      <w:r>
        <w:rPr>
          <w:rFonts w:ascii="Arial" w:hAnsi="Arial" w:cs="Arial"/>
          <w:color w:val="000000"/>
          <w:sz w:val="42"/>
          <w:szCs w:val="42"/>
        </w:rPr>
        <w:t xml:space="preserve"> deployment</w:t>
      </w:r>
    </w:p>
    <w:p w:rsidR="006A05B3" w:rsidRPr="0044700E" w:rsidRDefault="006A05B3" w:rsidP="006A05B3">
      <w:pPr>
        <w:pStyle w:val="Heading1"/>
        <w:numPr>
          <w:ilvl w:val="0"/>
          <w:numId w:val="35"/>
        </w:numPr>
        <w:rPr>
          <w:rFonts w:ascii="Arial" w:hAnsi="Arial" w:cs="Arial"/>
          <w:b w:val="0"/>
          <w:sz w:val="21"/>
          <w:szCs w:val="21"/>
        </w:rPr>
      </w:pPr>
      <w:proofErr w:type="spellStart"/>
      <w:proofErr w:type="gram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kubectl</w:t>
      </w:r>
      <w:proofErr w:type="spellEnd"/>
      <w:proofErr w:type="gramEnd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r w:rsidRPr="0044700E">
        <w:rPr>
          <w:rStyle w:val="kwd"/>
          <w:rFonts w:ascii="Arial" w:hAnsi="Arial" w:cs="Arial"/>
          <w:b w:val="0"/>
          <w:color w:val="000088"/>
          <w:sz w:val="23"/>
          <w:szCs w:val="23"/>
        </w:rPr>
        <w:t>get</w:t>
      </w:r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 xml:space="preserve"> </w:t>
      </w:r>
      <w:proofErr w:type="spellStart"/>
      <w:r w:rsidRPr="0044700E">
        <w:rPr>
          <w:rStyle w:val="pln"/>
          <w:rFonts w:ascii="Arial" w:hAnsi="Arial" w:cs="Arial"/>
          <w:b w:val="0"/>
          <w:color w:val="000000"/>
          <w:sz w:val="23"/>
          <w:szCs w:val="23"/>
        </w:rPr>
        <w:t>kibana</w:t>
      </w:r>
      <w:proofErr w:type="spellEnd"/>
    </w:p>
    <w:sectPr w:rsidR="006A05B3" w:rsidRPr="0044700E" w:rsidSect="004F691D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DBB" w:rsidRDefault="00384DBB">
      <w:pPr>
        <w:spacing w:after="0"/>
      </w:pPr>
      <w:r>
        <w:separator/>
      </w:r>
    </w:p>
  </w:endnote>
  <w:endnote w:type="continuationSeparator" w:id="0">
    <w:p w:rsidR="00384DBB" w:rsidRDefault="00384D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altName w:val="Times New Roman"/>
    <w:charset w:val="00"/>
    <w:family w:val="auto"/>
    <w:pitch w:val="default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844" w:rsidRDefault="00085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DBB" w:rsidRDefault="00384DBB">
      <w:pPr>
        <w:spacing w:after="0"/>
      </w:pPr>
      <w:r>
        <w:separator/>
      </w:r>
    </w:p>
  </w:footnote>
  <w:footnote w:type="continuationSeparator" w:id="0">
    <w:p w:rsidR="00384DBB" w:rsidRDefault="00384D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>
    <w:nsid w:val="00000002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00000003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00000004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singleLevel"/>
    <w:tmpl w:val="879E5B4C"/>
    <w:lvl w:ilvl="0">
      <w:start w:val="1"/>
      <w:numFmt w:val="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9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0000000B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000000D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000000E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0BF6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00000011"/>
    <w:multiLevelType w:val="hybridMultilevel"/>
    <w:tmpl w:val="681C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788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0000001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00000015"/>
    <w:multiLevelType w:val="hybridMultilevel"/>
    <w:tmpl w:val="7A128BFC"/>
    <w:lvl w:ilvl="0" w:tplc="E418F01C">
      <w:start w:val="1"/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8F801A2">
      <w:start w:val="1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F6E66BBA">
      <w:start w:val="1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4C0CFE92">
      <w:start w:val="1"/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F05CB45E">
      <w:start w:val="1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E766F418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E2BCDFE4">
      <w:start w:val="1"/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B008C0A2">
      <w:start w:val="1"/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 w:tplc="7F0E9A62">
      <w:start w:val="1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21">
    <w:nsid w:val="00000016"/>
    <w:multiLevelType w:val="hybridMultilevel"/>
    <w:tmpl w:val="A342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23">
    <w:nsid w:val="00000018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00000019"/>
    <w:multiLevelType w:val="hybridMultilevel"/>
    <w:tmpl w:val="D990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702361F"/>
    <w:multiLevelType w:val="hybridMultilevel"/>
    <w:tmpl w:val="7CB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C74248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7">
    <w:nsid w:val="3EC70EBE"/>
    <w:multiLevelType w:val="hybridMultilevel"/>
    <w:tmpl w:val="579687F4"/>
    <w:lvl w:ilvl="0" w:tplc="E932D64A">
      <w:numFmt w:val="bullet"/>
      <w:lvlText w:val="•"/>
      <w:lvlJc w:val="left"/>
      <w:pPr>
        <w:ind w:left="720" w:hanging="360"/>
      </w:pPr>
      <w:rPr>
        <w:rFonts w:ascii="Cambria" w:eastAsia="HG明朝B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CB6B01"/>
    <w:multiLevelType w:val="hybridMultilevel"/>
    <w:tmpl w:val="C446424A"/>
    <w:lvl w:ilvl="0" w:tplc="E932D64A">
      <w:numFmt w:val="bullet"/>
      <w:lvlText w:val="•"/>
      <w:lvlJc w:val="left"/>
      <w:pPr>
        <w:ind w:left="720" w:hanging="360"/>
      </w:pPr>
      <w:rPr>
        <w:rFonts w:ascii="Cambria" w:eastAsia="HG明朝B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88028A"/>
    <w:multiLevelType w:val="hybridMultilevel"/>
    <w:tmpl w:val="27BA6998"/>
    <w:lvl w:ilvl="0" w:tplc="415AA66C">
      <w:numFmt w:val="bullet"/>
      <w:lvlText w:val="•"/>
      <w:lvlJc w:val="left"/>
      <w:pPr>
        <w:ind w:left="720" w:hanging="360"/>
      </w:pPr>
      <w:rPr>
        <w:rFonts w:ascii="SymbolMT" w:eastAsia="HG明朝B" w:hAnsi="SymbolMT" w:cs="Symbol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8E38A4"/>
    <w:multiLevelType w:val="hybridMultilevel"/>
    <w:tmpl w:val="30E65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748F7"/>
    <w:multiLevelType w:val="hybridMultilevel"/>
    <w:tmpl w:val="AC1E9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4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1"/>
  </w:num>
  <w:num w:numId="20">
    <w:abstractNumId w:val="15"/>
  </w:num>
  <w:num w:numId="21">
    <w:abstractNumId w:val="9"/>
  </w:num>
  <w:num w:numId="22">
    <w:abstractNumId w:val="23"/>
  </w:num>
  <w:num w:numId="23">
    <w:abstractNumId w:val="19"/>
  </w:num>
  <w:num w:numId="24">
    <w:abstractNumId w:val="13"/>
  </w:num>
  <w:num w:numId="25">
    <w:abstractNumId w:val="17"/>
  </w:num>
  <w:num w:numId="26">
    <w:abstractNumId w:val="20"/>
  </w:num>
  <w:num w:numId="27">
    <w:abstractNumId w:val="21"/>
  </w:num>
  <w:num w:numId="28">
    <w:abstractNumId w:val="16"/>
  </w:num>
  <w:num w:numId="29">
    <w:abstractNumId w:val="24"/>
  </w:num>
  <w:num w:numId="30">
    <w:abstractNumId w:val="30"/>
  </w:num>
  <w:num w:numId="31">
    <w:abstractNumId w:val="27"/>
  </w:num>
  <w:num w:numId="32">
    <w:abstractNumId w:val="28"/>
  </w:num>
  <w:num w:numId="33">
    <w:abstractNumId w:val="29"/>
  </w:num>
  <w:num w:numId="34">
    <w:abstractNumId w:val="25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44"/>
    <w:rsid w:val="00085844"/>
    <w:rsid w:val="000A4DC4"/>
    <w:rsid w:val="001B605D"/>
    <w:rsid w:val="001E1692"/>
    <w:rsid w:val="00202A62"/>
    <w:rsid w:val="002F0C9C"/>
    <w:rsid w:val="00384DBB"/>
    <w:rsid w:val="004062BC"/>
    <w:rsid w:val="0044700E"/>
    <w:rsid w:val="004F691D"/>
    <w:rsid w:val="00572BD9"/>
    <w:rsid w:val="006A05B3"/>
    <w:rsid w:val="00722655"/>
    <w:rsid w:val="007C0A93"/>
    <w:rsid w:val="007D43C0"/>
    <w:rsid w:val="00855016"/>
    <w:rsid w:val="00861D49"/>
    <w:rsid w:val="008C7E74"/>
    <w:rsid w:val="008D17E2"/>
    <w:rsid w:val="00A93BC8"/>
    <w:rsid w:val="00AB1FC1"/>
    <w:rsid w:val="00BF1903"/>
    <w:rsid w:val="00C152A6"/>
    <w:rsid w:val="00CC6C25"/>
    <w:rsid w:val="00E170C0"/>
    <w:rsid w:val="00E8770C"/>
    <w:rsid w:val="00FB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9015DA-6335-46D4-996B-1EEC9A5C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HG明朝B" w:hAnsi="Cambria" w:cs="SimSun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Cambria" w:eastAsia="HG明朝B" w:hAnsi="Cambria" w:cs="SimSun"/>
      <w:color w:val="2A7B88"/>
      <w:kern w:val="28"/>
      <w:sz w:val="56"/>
    </w:rPr>
  </w:style>
  <w:style w:type="character" w:styleId="PlaceholderText">
    <w:name w:val="Placeholder Text"/>
    <w:basedOn w:val="DefaultParagraphFont"/>
    <w:uiPriority w:val="99"/>
    <w:rPr>
      <w:color w:val="393939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2A7B88"/>
    </w:rPr>
  </w:style>
  <w:style w:type="character" w:customStyle="1" w:styleId="FooterChar">
    <w:name w:val="Footer Char"/>
    <w:basedOn w:val="DefaultParagraphFont"/>
    <w:link w:val="Footer"/>
    <w:uiPriority w:val="99"/>
    <w:rPr>
      <w:color w:val="2A7B8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HG明朝B" w:hAnsi="Cambria" w:cs="SimSun"/>
      <w:b/>
      <w:color w:val="2A7B8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HG明朝B" w:hAnsi="Cambria" w:cs="SimSun"/>
      <w:b/>
      <w:caps/>
      <w:color w:val="262626"/>
      <w:sz w:val="24"/>
      <w:szCs w:val="26"/>
    </w:rPr>
  </w:style>
  <w:style w:type="paragraph" w:styleId="TOCHeading">
    <w:name w:val="TOC Heading"/>
    <w:basedOn w:val="Heading1"/>
    <w:next w:val="Normal"/>
    <w:uiPriority w:val="39"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A7B8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A7B88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rPr>
      <w:color w:val="7B4968"/>
      <w:u w:val="single"/>
    </w:rPr>
  </w:style>
  <w:style w:type="character" w:styleId="Hyperlink">
    <w:name w:val="Hyperlink"/>
    <w:basedOn w:val="DefaultParagraphFont"/>
    <w:rPr>
      <w:color w:val="2A7B88"/>
      <w:u w:val="single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lockText">
    <w:name w:val="Block Text"/>
    <w:basedOn w:val="Normal"/>
    <w:uiPriority w:val="99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HG明朝B" w:hAnsi="Cambria" w:cs="SimSun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HG明朝B" w:hAnsi="Cambria" w:cs="SimSun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pPr>
      <w:spacing w:after="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paragraph" w:styleId="NoSpacing">
    <w:name w:val="No Spacing"/>
    <w:basedOn w:val="Normal"/>
    <w:link w:val="NoSpacingChar"/>
    <w:uiPriority w:val="1"/>
    <w:qFormat/>
    <w:pPr>
      <w:spacing w:after="0"/>
    </w:pPr>
    <w:rPr>
      <w:color w:val="auto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mbria" w:eastAsia="HG明朝B" w:hAnsi="Cambria" w:cs="SimSun"/>
      <w:color w:val="auto"/>
      <w:lang w:eastAsia="en-US" w:bidi="en-US"/>
    </w:rPr>
  </w:style>
  <w:style w:type="paragraph" w:styleId="ListParagraph">
    <w:name w:val="List Paragraph"/>
    <w:basedOn w:val="Normal"/>
    <w:uiPriority w:val="1"/>
    <w:qFormat/>
    <w:pPr>
      <w:spacing w:after="200" w:line="251" w:lineRule="auto"/>
      <w:ind w:left="720"/>
      <w:contextualSpacing/>
    </w:pPr>
    <w:rPr>
      <w:color w:val="auto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152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n">
    <w:name w:val="pln"/>
    <w:basedOn w:val="DefaultParagraphFont"/>
    <w:rsid w:val="00E170C0"/>
  </w:style>
  <w:style w:type="character" w:customStyle="1" w:styleId="kwd">
    <w:name w:val="kwd"/>
    <w:basedOn w:val="DefaultParagraphFont"/>
    <w:rsid w:val="00E170C0"/>
  </w:style>
  <w:style w:type="character" w:customStyle="1" w:styleId="pun">
    <w:name w:val="pun"/>
    <w:basedOn w:val="DefaultParagraphFont"/>
    <w:rsid w:val="00E170C0"/>
  </w:style>
  <w:style w:type="character" w:customStyle="1" w:styleId="com">
    <w:name w:val="com"/>
    <w:basedOn w:val="DefaultParagraphFont"/>
    <w:rsid w:val="00E170C0"/>
  </w:style>
  <w:style w:type="character" w:customStyle="1" w:styleId="typ">
    <w:name w:val="typ"/>
    <w:basedOn w:val="DefaultParagraphFont"/>
    <w:rsid w:val="00E170C0"/>
  </w:style>
  <w:style w:type="character" w:customStyle="1" w:styleId="lit">
    <w:name w:val="lit"/>
    <w:basedOn w:val="DefaultParagraphFont"/>
    <w:rsid w:val="00E170C0"/>
  </w:style>
  <w:style w:type="character" w:customStyle="1" w:styleId="str">
    <w:name w:val="str"/>
    <w:basedOn w:val="DefaultParagraphFont"/>
    <w:rsid w:val="00855016"/>
  </w:style>
  <w:style w:type="character" w:customStyle="1" w:styleId="token">
    <w:name w:val="token"/>
    <w:basedOn w:val="DefaultParagraphFont"/>
    <w:rsid w:val="006A0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free/?WT.mc_id=elastic-blog-arsah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wnload.elastic.co/downloads/eck/1.7.1/operator.y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cli/azure/install-azure-cl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VEENKUMAR\Downloads\tf02918880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5E7D-10A5-474D-9075-EC7BA224D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63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PRAVEENKUMAR</dc:creator>
  <cp:lastModifiedBy>Microsoft account</cp:lastModifiedBy>
  <cp:revision>3</cp:revision>
  <cp:lastPrinted>2022-11-25T10:17:00Z</cp:lastPrinted>
  <dcterms:created xsi:type="dcterms:W3CDTF">2023-01-06T08:26:00Z</dcterms:created>
  <dcterms:modified xsi:type="dcterms:W3CDTF">2023-02-07T08:41:00Z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6b484bc804434d3eb42d6475f3ce6ff8</vt:lpwstr>
  </property>
</Properties>
</file>